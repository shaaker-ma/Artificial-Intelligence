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1FB9" w14:textId="5762ACB0" w:rsidR="00B46725" w:rsidRDefault="0093423A" w:rsidP="00B46725">
      <w:pPr>
        <w:pStyle w:val="Title"/>
        <w:rPr>
          <w:color w:val="A93B61" w:themeColor="accent2" w:themeShade="80"/>
        </w:rPr>
      </w:pPr>
      <w:r>
        <w:rPr>
          <w:color w:val="A93B61" w:themeColor="accent2" w:themeShade="80"/>
        </w:rPr>
        <w:t>AI</w:t>
      </w:r>
      <w:r w:rsidR="00732B5B" w:rsidRPr="00732B5B">
        <w:rPr>
          <w:color w:val="A93B61" w:themeColor="accent2" w:themeShade="80"/>
        </w:rPr>
        <w:t xml:space="preserve">: </w:t>
      </w:r>
      <w:r>
        <w:rPr>
          <w:color w:val="A93B61" w:themeColor="accent2" w:themeShade="80"/>
        </w:rPr>
        <w:t>H.O1</w:t>
      </w:r>
    </w:p>
    <w:p w14:paraId="7A59A33E" w14:textId="77777777" w:rsidR="00B46725" w:rsidRDefault="00B46725" w:rsidP="00B46725">
      <w:pPr>
        <w:pStyle w:val="ContactHeading"/>
      </w:pPr>
      <w:r>
        <w:t>By</w:t>
      </w:r>
    </w:p>
    <w:p w14:paraId="5BD873B6" w14:textId="12024979" w:rsidR="00B46725" w:rsidRDefault="00732B5B" w:rsidP="00B46725">
      <w:pPr>
        <w:pStyle w:val="ContactInfo"/>
      </w:pPr>
      <w:proofErr w:type="spellStart"/>
      <w:r>
        <w:t>MohammadAli</w:t>
      </w:r>
      <w:proofErr w:type="spellEnd"/>
      <w:r>
        <w:t xml:space="preserve"> </w:t>
      </w:r>
      <w:proofErr w:type="spellStart"/>
      <w:r>
        <w:t>Shakerdargah</w:t>
      </w:r>
      <w:proofErr w:type="spellEnd"/>
    </w:p>
    <w:p w14:paraId="19DC066E" w14:textId="6CBCA439" w:rsidR="003C1E78" w:rsidRDefault="00732B5B" w:rsidP="003C1E78">
      <w:pPr>
        <w:pStyle w:val="ContactInfo"/>
      </w:pPr>
      <w:r>
        <w:t xml:space="preserve">S.N: </w:t>
      </w:r>
      <w:r w:rsidR="0093423A">
        <w:t>810098002</w:t>
      </w:r>
    </w:p>
    <w:p w14:paraId="113A3788" w14:textId="367ACBC7" w:rsidR="00732B5B" w:rsidRDefault="0093423A" w:rsidP="003C1E78">
      <w:pPr>
        <w:pStyle w:val="ContactInfo"/>
      </w:pPr>
      <w:proofErr w:type="gramStart"/>
      <w:r>
        <w:t xml:space="preserve">Spring </w:t>
      </w:r>
      <w:r w:rsidR="00732B5B">
        <w:t xml:space="preserve"> 202</w:t>
      </w:r>
      <w:r>
        <w:t>1</w:t>
      </w:r>
      <w:proofErr w:type="gramEnd"/>
    </w:p>
    <w:p w14:paraId="7AE2EA1B" w14:textId="77777777" w:rsidR="00732B5B" w:rsidRDefault="00732B5B" w:rsidP="003C1E78">
      <w:pPr>
        <w:pStyle w:val="ContactInfo"/>
      </w:pPr>
    </w:p>
    <w:p w14:paraId="02507E52" w14:textId="1B2D2E9A" w:rsidR="002D6D73" w:rsidRDefault="0093423A" w:rsidP="00270C15">
      <w:pPr>
        <w:pStyle w:val="Heading1"/>
      </w:pPr>
      <w:r>
        <w:lastRenderedPageBreak/>
        <w:t>Implementation</w:t>
      </w:r>
    </w:p>
    <w:p w14:paraId="02C679FB" w14:textId="77777777" w:rsidR="00B4431A" w:rsidRDefault="00B4431A" w:rsidP="00270C15"/>
    <w:p w14:paraId="710499D1" w14:textId="1A9C9039" w:rsidR="00B4431A" w:rsidRDefault="00B4431A" w:rsidP="00270C15"/>
    <w:p w14:paraId="6C20E956" w14:textId="77777777" w:rsidR="00B4431A" w:rsidRDefault="00B4431A" w:rsidP="00270C15"/>
    <w:p w14:paraId="3AEA627A" w14:textId="49766B1C" w:rsidR="00B4431A" w:rsidRPr="00B4431A" w:rsidRDefault="0093423A" w:rsidP="00B4431A">
      <w:pPr>
        <w:pStyle w:val="Heading2"/>
        <w:rPr>
          <w:i/>
          <w:color w:val="A93B61" w:themeColor="accent2" w:themeShade="8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93B61" w:themeColor="accent2" w:themeShade="80"/>
              <w:sz w:val="24"/>
              <w:szCs w:val="24"/>
              <w:lang w:bidi="fa-IR"/>
            </w:rPr>
            <m:t>A- Chromosom</m:t>
          </m:r>
        </m:oMath>
      </m:oMathPara>
    </w:p>
    <w:p w14:paraId="14FF1969" w14:textId="77777777" w:rsidR="00270C15" w:rsidRDefault="00270C15" w:rsidP="00270C15"/>
    <w:p w14:paraId="23C28349" w14:textId="42A02097" w:rsidR="007B39C5" w:rsidRDefault="007B39C5" w:rsidP="0093423A">
      <w:pPr>
        <w:pStyle w:val="Heading3"/>
        <w:rPr>
          <w:lang w:bidi="fa-IR"/>
        </w:rPr>
      </w:pPr>
      <w:r>
        <w:t xml:space="preserve">A-1: </w:t>
      </w:r>
      <w:r w:rsidR="0093423A">
        <w:t>Is a list of lists which contains shifts of (all) days</w:t>
      </w:r>
    </w:p>
    <w:p w14:paraId="6C9141D0" w14:textId="184923E9" w:rsidR="004B1E06" w:rsidRDefault="004B1E06" w:rsidP="00270C15">
      <w:pPr>
        <w:jc w:val="center"/>
      </w:pPr>
    </w:p>
    <w:p w14:paraId="170E08B7" w14:textId="107116B8" w:rsidR="004B1E06" w:rsidRDefault="004B1E06" w:rsidP="0093423A"/>
    <w:p w14:paraId="4A35428C" w14:textId="1788894F" w:rsidR="007B39C5" w:rsidRDefault="007B39C5" w:rsidP="0093423A">
      <w:pPr>
        <w:pStyle w:val="Heading3"/>
        <w:rPr>
          <w:lang w:bidi="fa-IR"/>
        </w:rPr>
      </w:pPr>
      <w:r>
        <w:t xml:space="preserve">A-2: </w:t>
      </w:r>
      <w:r w:rsidR="0093423A">
        <w:t xml:space="preserve">is actually a solusion to the problem </w:t>
      </w:r>
    </w:p>
    <w:p w14:paraId="5D815A32" w14:textId="7846D97C" w:rsidR="004B1E06" w:rsidRDefault="004B1E06" w:rsidP="007B39C5"/>
    <w:p w14:paraId="51126813" w14:textId="4A2F8ED2" w:rsidR="007B39C5" w:rsidRDefault="007B39C5" w:rsidP="007B39C5"/>
    <w:p w14:paraId="049F8E33" w14:textId="33DDDE66" w:rsidR="007B39C5" w:rsidRDefault="007B39C5" w:rsidP="0093423A">
      <w:pPr>
        <w:pStyle w:val="Heading3"/>
      </w:pPr>
      <w:r>
        <w:t>A-</w:t>
      </w:r>
      <w:r w:rsidR="00467810">
        <w:t>3</w:t>
      </w:r>
      <w:r>
        <w:t xml:space="preserve">: </w:t>
      </w:r>
      <w:r w:rsidR="0093423A">
        <w:t>should at last satsfy these needs:</w:t>
      </w:r>
    </w:p>
    <w:p w14:paraId="61A9BC4E" w14:textId="1A136BE7" w:rsidR="0093423A" w:rsidRDefault="0093423A" w:rsidP="0093423A">
      <w:pPr>
        <w:pStyle w:val="Heading3"/>
        <w:numPr>
          <w:ilvl w:val="0"/>
          <w:numId w:val="25"/>
        </w:numPr>
      </w:pPr>
      <w:r>
        <w:t>Limitations for each doctor in each shift should be satisfied</w:t>
      </w:r>
    </w:p>
    <w:p w14:paraId="761F338A" w14:textId="31CFE03D" w:rsidR="0093423A" w:rsidRDefault="0093423A" w:rsidP="0093423A">
      <w:pPr>
        <w:pStyle w:val="Heading3"/>
        <w:numPr>
          <w:ilvl w:val="0"/>
          <w:numId w:val="25"/>
        </w:numPr>
      </w:pPr>
      <w:r>
        <w:t>No doctor should work 3 night-shifts in a row</w:t>
      </w:r>
    </w:p>
    <w:p w14:paraId="0EDA5696" w14:textId="659C7CE5" w:rsidR="0093423A" w:rsidRDefault="0093423A" w:rsidP="0093423A">
      <w:pPr>
        <w:pStyle w:val="Heading3"/>
        <w:numPr>
          <w:ilvl w:val="0"/>
          <w:numId w:val="25"/>
        </w:numPr>
      </w:pPr>
      <w:r>
        <w:t>no doctor should be put in a circumstance that has to work night-noon-afternoon shifts in a row</w:t>
      </w:r>
    </w:p>
    <w:p w14:paraId="3F70420C" w14:textId="3089507C" w:rsidR="0093423A" w:rsidRDefault="0093423A" w:rsidP="0093423A">
      <w:pPr>
        <w:pStyle w:val="Heading3"/>
        <w:numPr>
          <w:ilvl w:val="0"/>
          <w:numId w:val="25"/>
        </w:numPr>
        <w:rPr>
          <w:rtl/>
        </w:rPr>
      </w:pPr>
      <w:r>
        <w:t>limitation for all shifts for all days of a doctor should be satisfied</w:t>
      </w:r>
    </w:p>
    <w:p w14:paraId="1D86FA0A" w14:textId="781EE861" w:rsidR="007B39C5" w:rsidRDefault="007B39C5" w:rsidP="007B39C5"/>
    <w:p w14:paraId="54C5D7BC" w14:textId="08D28601" w:rsidR="007B39C5" w:rsidRDefault="007B39C5" w:rsidP="007B39C5"/>
    <w:p w14:paraId="0F6B78DB" w14:textId="29082EA5" w:rsidR="0093423A" w:rsidRDefault="0093423A" w:rsidP="007B39C5"/>
    <w:p w14:paraId="39F2358D" w14:textId="1BFD3240" w:rsidR="0093423A" w:rsidRDefault="0093423A" w:rsidP="007B39C5"/>
    <w:p w14:paraId="5B7D746D" w14:textId="76E855C2" w:rsidR="0093423A" w:rsidRDefault="0093423A" w:rsidP="007B39C5"/>
    <w:p w14:paraId="4A2EDD5A" w14:textId="02EE9280" w:rsidR="0093423A" w:rsidRDefault="0093423A" w:rsidP="007B39C5"/>
    <w:p w14:paraId="1576F2F2" w14:textId="0F52FB78" w:rsidR="0093423A" w:rsidRDefault="0093423A" w:rsidP="007B39C5"/>
    <w:p w14:paraId="7D85F4FE" w14:textId="1714C2A4" w:rsidR="0093423A" w:rsidRDefault="0093423A" w:rsidP="007B39C5"/>
    <w:p w14:paraId="127BC58D" w14:textId="77777777" w:rsidR="0093423A" w:rsidRDefault="0093423A" w:rsidP="007B39C5"/>
    <w:p w14:paraId="12E6E1FB" w14:textId="77777777" w:rsidR="0053139B" w:rsidRDefault="0053139B" w:rsidP="004B1E06"/>
    <w:p w14:paraId="7816D948" w14:textId="393AF157" w:rsidR="004B1E06" w:rsidRPr="00B4431A" w:rsidRDefault="0093423A" w:rsidP="004B1E06">
      <w:pPr>
        <w:pStyle w:val="Heading2"/>
        <w:rPr>
          <w:i/>
          <w:color w:val="A93B61" w:themeColor="accent2" w:themeShade="8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93B61" w:themeColor="accent2" w:themeShade="80"/>
              <w:sz w:val="24"/>
              <w:szCs w:val="24"/>
              <w:lang w:bidi="fa-IR"/>
            </w:rPr>
            <w:lastRenderedPageBreak/>
            <m:t>B-Generation</m:t>
          </m:r>
        </m:oMath>
      </m:oMathPara>
    </w:p>
    <w:p w14:paraId="1F9A98EB" w14:textId="77777777" w:rsidR="004B1E06" w:rsidRDefault="004B1E06" w:rsidP="004B1E06"/>
    <w:p w14:paraId="116D6A97" w14:textId="77777777" w:rsidR="0093423A" w:rsidRDefault="0093423A" w:rsidP="0093423A">
      <w:pPr>
        <w:pStyle w:val="Heading3"/>
      </w:pPr>
      <w:r>
        <w:t>B-1</w:t>
      </w:r>
      <w:r>
        <w:t xml:space="preserve">: </w:t>
      </w:r>
      <w:r>
        <w:t xml:space="preserve">is a list of choromosoms </w:t>
      </w:r>
    </w:p>
    <w:p w14:paraId="393205D8" w14:textId="2549644F" w:rsidR="004B1E06" w:rsidRDefault="004B1E06"/>
    <w:p w14:paraId="0B99EC0A" w14:textId="2B00FE19" w:rsidR="0093423A" w:rsidRDefault="0093423A"/>
    <w:p w14:paraId="30F6F0E0" w14:textId="13CF6781" w:rsidR="0093423A" w:rsidRDefault="0093423A" w:rsidP="0093423A">
      <w:pPr>
        <w:pStyle w:val="Heading3"/>
      </w:pPr>
      <w:r>
        <w:t>B-2</w:t>
      </w:r>
      <w:r>
        <w:t>:</w:t>
      </w:r>
      <w:r w:rsidR="00E43EA2">
        <w:t xml:space="preserve"> </w:t>
      </w:r>
      <w:r>
        <w:t xml:space="preserve">The best choromosom of final </w:t>
      </w:r>
      <w:proofErr w:type="gramStart"/>
      <w:r>
        <w:t xml:space="preserve">generation </w:t>
      </w:r>
      <w:r>
        <w:t xml:space="preserve"> should</w:t>
      </w:r>
      <w:proofErr w:type="gramEnd"/>
      <w:r>
        <w:t xml:space="preserve"> at last satsfy these needs:</w:t>
      </w:r>
    </w:p>
    <w:p w14:paraId="0C839C57" w14:textId="77777777" w:rsidR="0093423A" w:rsidRDefault="0093423A" w:rsidP="0093423A">
      <w:pPr>
        <w:pStyle w:val="Heading3"/>
        <w:numPr>
          <w:ilvl w:val="0"/>
          <w:numId w:val="25"/>
        </w:numPr>
      </w:pPr>
      <w:r>
        <w:t>Limitations for each doctor in each shift should be satisfied</w:t>
      </w:r>
    </w:p>
    <w:p w14:paraId="30117CB7" w14:textId="77777777" w:rsidR="0093423A" w:rsidRDefault="0093423A" w:rsidP="0093423A">
      <w:pPr>
        <w:pStyle w:val="Heading3"/>
        <w:numPr>
          <w:ilvl w:val="0"/>
          <w:numId w:val="25"/>
        </w:numPr>
      </w:pPr>
      <w:r>
        <w:t>No doctor should work 3 night-shifts in a row</w:t>
      </w:r>
    </w:p>
    <w:p w14:paraId="29EA3A6B" w14:textId="77777777" w:rsidR="0093423A" w:rsidRDefault="0093423A" w:rsidP="0093423A">
      <w:pPr>
        <w:pStyle w:val="Heading3"/>
        <w:numPr>
          <w:ilvl w:val="0"/>
          <w:numId w:val="25"/>
        </w:numPr>
      </w:pPr>
      <w:r>
        <w:t>no doctor should be put in a circumstance that has to work night-noon-afternoon shifts in a row</w:t>
      </w:r>
    </w:p>
    <w:p w14:paraId="19CFEEB8" w14:textId="77777777" w:rsidR="0093423A" w:rsidRDefault="0093423A" w:rsidP="0093423A">
      <w:pPr>
        <w:pStyle w:val="Heading3"/>
        <w:numPr>
          <w:ilvl w:val="0"/>
          <w:numId w:val="25"/>
        </w:numPr>
        <w:rPr>
          <w:rtl/>
        </w:rPr>
      </w:pPr>
      <w:r>
        <w:t>limitation for all shifts for all days of a doctor should be satisfied</w:t>
      </w:r>
    </w:p>
    <w:p w14:paraId="5905C622" w14:textId="77777777" w:rsidR="0093423A" w:rsidRDefault="0093423A" w:rsidP="0093423A"/>
    <w:p w14:paraId="2FFC3DDA" w14:textId="7ADDAABC" w:rsidR="0093423A" w:rsidRDefault="0093423A"/>
    <w:p w14:paraId="08FBA3E8" w14:textId="77777777" w:rsidR="0093423A" w:rsidRDefault="0093423A" w:rsidP="0093423A"/>
    <w:p w14:paraId="38CBA099" w14:textId="2E7F6CF3" w:rsidR="0093423A" w:rsidRPr="00B4431A" w:rsidRDefault="00E43EA2" w:rsidP="0093423A">
      <w:pPr>
        <w:pStyle w:val="Heading2"/>
        <w:rPr>
          <w:i/>
          <w:color w:val="A93B61" w:themeColor="accent2" w:themeShade="8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93B61" w:themeColor="accent2" w:themeShade="80"/>
              <w:sz w:val="24"/>
              <w:szCs w:val="24"/>
              <w:lang w:bidi="fa-IR"/>
            </w:rPr>
            <m:t xml:space="preserve">C-Algorith  </m:t>
          </m:r>
        </m:oMath>
      </m:oMathPara>
    </w:p>
    <w:p w14:paraId="76DCD297" w14:textId="77777777" w:rsidR="0093423A" w:rsidRDefault="0093423A" w:rsidP="0093423A"/>
    <w:p w14:paraId="10A69917" w14:textId="372B3354" w:rsidR="00E43EA2" w:rsidRDefault="00E43EA2" w:rsidP="00E43EA2">
      <w:pPr>
        <w:pStyle w:val="Heading3"/>
      </w:pPr>
      <w:r>
        <w:t>c</w:t>
      </w:r>
      <w:r>
        <w:t xml:space="preserve">-1: </w:t>
      </w:r>
      <w:r>
        <w:t xml:space="preserve"> at first, A generation will be generated randomly.</w:t>
      </w:r>
    </w:p>
    <w:p w14:paraId="624BD44E" w14:textId="77777777" w:rsidR="00E43EA2" w:rsidRDefault="00E43EA2" w:rsidP="00E43EA2"/>
    <w:p w14:paraId="79CFAF27" w14:textId="3129AF03" w:rsidR="00E43EA2" w:rsidRDefault="00E43EA2" w:rsidP="00E43EA2">
      <w:pPr>
        <w:pStyle w:val="Heading3"/>
      </w:pPr>
      <w:r>
        <w:t>c-</w:t>
      </w:r>
      <w:r>
        <w:t>2</w:t>
      </w:r>
      <w:r>
        <w:t xml:space="preserve">:  </w:t>
      </w:r>
      <w:r>
        <w:t>That generaton will be ranked through Fitness function</w:t>
      </w:r>
      <w:r>
        <w:t>.</w:t>
      </w:r>
    </w:p>
    <w:p w14:paraId="1087CFDD" w14:textId="77777777" w:rsidR="0093423A" w:rsidRDefault="0093423A" w:rsidP="0093423A"/>
    <w:p w14:paraId="4A035582" w14:textId="77777777" w:rsidR="00E43EA2" w:rsidRDefault="00E43EA2" w:rsidP="00E43EA2">
      <w:pPr>
        <w:pStyle w:val="Heading3"/>
      </w:pPr>
      <w:r>
        <w:t>c-</w:t>
      </w:r>
      <w:r>
        <w:t>3</w:t>
      </w:r>
      <w:r>
        <w:t xml:space="preserve">:  </w:t>
      </w:r>
    </w:p>
    <w:p w14:paraId="6D83F684" w14:textId="47825718" w:rsidR="00E43EA2" w:rsidRDefault="00E43EA2" w:rsidP="00E43EA2">
      <w:pPr>
        <w:pStyle w:val="Heading3"/>
        <w:numPr>
          <w:ilvl w:val="0"/>
          <w:numId w:val="25"/>
        </w:numPr>
      </w:pPr>
      <w:r>
        <w:t>if the best choromosom had the satisfaction we would consider it as the solution and it is done</w:t>
      </w:r>
    </w:p>
    <w:p w14:paraId="6E540936" w14:textId="29FF83FB" w:rsidR="00E43EA2" w:rsidRDefault="00E43EA2" w:rsidP="00E43EA2">
      <w:pPr>
        <w:pStyle w:val="Heading3"/>
        <w:numPr>
          <w:ilvl w:val="0"/>
          <w:numId w:val="25"/>
        </w:numPr>
      </w:pPr>
      <w:r>
        <w:t xml:space="preserve">If Not, we would straightly deliver 16% of most powerful choromosoms to the next generation and Crossover the rest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Mutate them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probability, and consider their childeren a replacement with them in the next generation and it continues till satisfaction</w:t>
      </w:r>
    </w:p>
    <w:p w14:paraId="2C9CF512" w14:textId="4A76F90B" w:rsidR="0093423A" w:rsidRDefault="0093423A"/>
    <w:p w14:paraId="08EF78F2" w14:textId="44AF19C6" w:rsidR="00E43EA2" w:rsidRDefault="00E43EA2" w:rsidP="00E43EA2">
      <w:pPr>
        <w:pStyle w:val="Heading3"/>
      </w:pPr>
      <w:r>
        <w:lastRenderedPageBreak/>
        <w:t>c-</w:t>
      </w:r>
      <w:r>
        <w:t>3-1</w:t>
      </w:r>
      <w:r>
        <w:t xml:space="preserve">:  </w:t>
      </w:r>
      <w:r>
        <w:t>Cross Over Algorithm: crosses between all shift</w:t>
      </w:r>
    </w:p>
    <w:p w14:paraId="0C7CABC8" w14:textId="6783FCA1" w:rsidR="00E43EA2" w:rsidRDefault="00E43EA2" w:rsidP="00E43EA2">
      <w:pPr>
        <w:pStyle w:val="Heading3"/>
        <w:numPr>
          <w:ilvl w:val="0"/>
          <w:numId w:val="25"/>
        </w:numPr>
      </w:pPr>
      <w:r>
        <w:t xml:space="preserve">Meaning that we used    </w:t>
      </w:r>
      <m:oMath>
        <m:r>
          <w:rPr>
            <w:rFonts w:ascii="Cambria Math" w:hAnsi="Cambria Math"/>
          </w:rPr>
          <m:t>day×3</m:t>
        </m:r>
      </m:oMath>
      <w:r>
        <w:t xml:space="preserve">   points</w:t>
      </w:r>
    </w:p>
    <w:p w14:paraId="4D7F9D68" w14:textId="752D4178" w:rsidR="00E43EA2" w:rsidRDefault="00E43EA2" w:rsidP="00E43EA2">
      <w:pPr>
        <w:pStyle w:val="Heading3"/>
        <w:numPr>
          <w:ilvl w:val="0"/>
          <w:numId w:val="25"/>
        </w:numPr>
      </w:pPr>
      <w:r>
        <w:t xml:space="preserve">using </w:t>
      </w:r>
      <w:proofErr w:type="gramStart"/>
      <w:r>
        <w:t>flip</w:t>
      </w:r>
      <w:proofErr w:type="gramEnd"/>
      <w:r>
        <w:t xml:space="preserve"> the coin algorith it just selects each </w:t>
      </w:r>
      <w:r w:rsidR="00B6507E">
        <w:t>shift of the 2 choromosom</w:t>
      </w:r>
    </w:p>
    <w:p w14:paraId="513CF210" w14:textId="13989711" w:rsidR="00E43EA2" w:rsidRDefault="00E43EA2"/>
    <w:p w14:paraId="64358B9B" w14:textId="717F19D4" w:rsidR="00B6507E" w:rsidRDefault="00B6507E" w:rsidP="00B6507E">
      <w:pPr>
        <w:pStyle w:val="Heading3"/>
      </w:pPr>
      <w:r>
        <w:t xml:space="preserve">c-3-1:  </w:t>
      </w:r>
      <w:r>
        <w:t>Mutate</w:t>
      </w:r>
      <w:r>
        <w:t xml:space="preserve">: </w:t>
      </w:r>
      <w:r>
        <w:t>Randomly changes 2 shifts</w:t>
      </w:r>
    </w:p>
    <w:p w14:paraId="5FE82298" w14:textId="77777777" w:rsidR="00E43EA2" w:rsidRDefault="00E43EA2"/>
    <w:sectPr w:rsidR="00E43EA2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F45EC" w14:textId="77777777" w:rsidR="001F6CA3" w:rsidRDefault="001F6CA3">
      <w:pPr>
        <w:spacing w:line="240" w:lineRule="auto"/>
      </w:pPr>
      <w:r>
        <w:separator/>
      </w:r>
    </w:p>
  </w:endnote>
  <w:endnote w:type="continuationSeparator" w:id="0">
    <w:p w14:paraId="18C1C1BD" w14:textId="77777777" w:rsidR="001F6CA3" w:rsidRDefault="001F6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63A099C8" w14:textId="77777777" w:rsidR="00C811E8" w:rsidRPr="00190922" w:rsidRDefault="00C811E8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DD075" w14:textId="77777777" w:rsidR="001F6CA3" w:rsidRDefault="001F6CA3">
      <w:pPr>
        <w:spacing w:line="240" w:lineRule="auto"/>
      </w:pPr>
      <w:r>
        <w:separator/>
      </w:r>
    </w:p>
  </w:footnote>
  <w:footnote w:type="continuationSeparator" w:id="0">
    <w:p w14:paraId="3506E255" w14:textId="77777777" w:rsidR="001F6CA3" w:rsidRDefault="001F6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3557A" w14:textId="77777777" w:rsidR="00C811E8" w:rsidRDefault="00C811E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458CF96" wp14:editId="7E207113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0.9pt;height:10.9pt" o:bullet="t">
        <v:imagedata r:id="rId1" o:title="msoF5A5"/>
      </v:shape>
    </w:pict>
  </w:numPicBullet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6250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44D7E8C"/>
    <w:multiLevelType w:val="hybridMultilevel"/>
    <w:tmpl w:val="4E06A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A15B1"/>
    <w:multiLevelType w:val="hybridMultilevel"/>
    <w:tmpl w:val="AC083678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6741613"/>
    <w:multiLevelType w:val="hybridMultilevel"/>
    <w:tmpl w:val="38D6CF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3DFC"/>
    <w:multiLevelType w:val="hybridMultilevel"/>
    <w:tmpl w:val="2C643C46"/>
    <w:lvl w:ilvl="0" w:tplc="DF4AAC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BF7966"/>
    <w:multiLevelType w:val="hybridMultilevel"/>
    <w:tmpl w:val="35E4E1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B0844"/>
    <w:multiLevelType w:val="hybridMultilevel"/>
    <w:tmpl w:val="81C4D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714310"/>
    <w:multiLevelType w:val="hybridMultilevel"/>
    <w:tmpl w:val="FED0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434C2"/>
    <w:multiLevelType w:val="hybridMultilevel"/>
    <w:tmpl w:val="D26AC310"/>
    <w:lvl w:ilvl="0" w:tplc="C55857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928793E"/>
    <w:multiLevelType w:val="hybridMultilevel"/>
    <w:tmpl w:val="26BC76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D209A"/>
    <w:multiLevelType w:val="hybridMultilevel"/>
    <w:tmpl w:val="C52A8A84"/>
    <w:lvl w:ilvl="0" w:tplc="CA54A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6"/>
  </w:num>
  <w:num w:numId="5">
    <w:abstractNumId w:val="18"/>
  </w:num>
  <w:num w:numId="6">
    <w:abstractNumId w:val="21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9"/>
  </w:num>
  <w:num w:numId="18">
    <w:abstractNumId w:val="23"/>
  </w:num>
  <w:num w:numId="19">
    <w:abstractNumId w:val="15"/>
  </w:num>
  <w:num w:numId="20">
    <w:abstractNumId w:val="22"/>
  </w:num>
  <w:num w:numId="21">
    <w:abstractNumId w:val="14"/>
  </w:num>
  <w:num w:numId="22">
    <w:abstractNumId w:val="12"/>
  </w:num>
  <w:num w:numId="23">
    <w:abstractNumId w:val="11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5B"/>
    <w:rsid w:val="00016917"/>
    <w:rsid w:val="000228C0"/>
    <w:rsid w:val="00031041"/>
    <w:rsid w:val="00033927"/>
    <w:rsid w:val="00122300"/>
    <w:rsid w:val="00164D64"/>
    <w:rsid w:val="001668E8"/>
    <w:rsid w:val="00190922"/>
    <w:rsid w:val="00192BA9"/>
    <w:rsid w:val="001B2CAA"/>
    <w:rsid w:val="001C138F"/>
    <w:rsid w:val="001C30B8"/>
    <w:rsid w:val="001C32AF"/>
    <w:rsid w:val="001C487C"/>
    <w:rsid w:val="001E37DF"/>
    <w:rsid w:val="001F6CA3"/>
    <w:rsid w:val="0020082C"/>
    <w:rsid w:val="002121E2"/>
    <w:rsid w:val="00270C15"/>
    <w:rsid w:val="00271065"/>
    <w:rsid w:val="002C4C1F"/>
    <w:rsid w:val="002D6D73"/>
    <w:rsid w:val="002F1C41"/>
    <w:rsid w:val="00362F8B"/>
    <w:rsid w:val="003A1F65"/>
    <w:rsid w:val="003C1E78"/>
    <w:rsid w:val="003E1CD2"/>
    <w:rsid w:val="00430D21"/>
    <w:rsid w:val="00467810"/>
    <w:rsid w:val="0047082C"/>
    <w:rsid w:val="004825B2"/>
    <w:rsid w:val="00492067"/>
    <w:rsid w:val="004B1E06"/>
    <w:rsid w:val="0053139B"/>
    <w:rsid w:val="00541D83"/>
    <w:rsid w:val="00552946"/>
    <w:rsid w:val="00554A5E"/>
    <w:rsid w:val="00555AEF"/>
    <w:rsid w:val="00566A88"/>
    <w:rsid w:val="005937ED"/>
    <w:rsid w:val="005B0BF3"/>
    <w:rsid w:val="00674D86"/>
    <w:rsid w:val="006A29C6"/>
    <w:rsid w:val="006C287D"/>
    <w:rsid w:val="006E4ED3"/>
    <w:rsid w:val="00712D08"/>
    <w:rsid w:val="00717041"/>
    <w:rsid w:val="00732B5B"/>
    <w:rsid w:val="007500BC"/>
    <w:rsid w:val="00776ECC"/>
    <w:rsid w:val="007A0A5B"/>
    <w:rsid w:val="007B00EB"/>
    <w:rsid w:val="007B39C5"/>
    <w:rsid w:val="007B5BFF"/>
    <w:rsid w:val="007C4894"/>
    <w:rsid w:val="007D369B"/>
    <w:rsid w:val="007D5BA2"/>
    <w:rsid w:val="00824F8E"/>
    <w:rsid w:val="00827376"/>
    <w:rsid w:val="00867E37"/>
    <w:rsid w:val="00882E6A"/>
    <w:rsid w:val="0088405D"/>
    <w:rsid w:val="008A63E7"/>
    <w:rsid w:val="0093423A"/>
    <w:rsid w:val="009466EC"/>
    <w:rsid w:val="0096196C"/>
    <w:rsid w:val="0096227D"/>
    <w:rsid w:val="009B0674"/>
    <w:rsid w:val="009D4646"/>
    <w:rsid w:val="009E1C1F"/>
    <w:rsid w:val="009F4A35"/>
    <w:rsid w:val="00A22DF8"/>
    <w:rsid w:val="00A86F5C"/>
    <w:rsid w:val="00AA480C"/>
    <w:rsid w:val="00B42438"/>
    <w:rsid w:val="00B4431A"/>
    <w:rsid w:val="00B46725"/>
    <w:rsid w:val="00B60361"/>
    <w:rsid w:val="00B6507E"/>
    <w:rsid w:val="00B715CE"/>
    <w:rsid w:val="00B77D3F"/>
    <w:rsid w:val="00B9017D"/>
    <w:rsid w:val="00C1208C"/>
    <w:rsid w:val="00C17445"/>
    <w:rsid w:val="00C20B5E"/>
    <w:rsid w:val="00C811E8"/>
    <w:rsid w:val="00C87526"/>
    <w:rsid w:val="00CB053A"/>
    <w:rsid w:val="00CE0F50"/>
    <w:rsid w:val="00CE5B22"/>
    <w:rsid w:val="00D26903"/>
    <w:rsid w:val="00D55603"/>
    <w:rsid w:val="00D77AFF"/>
    <w:rsid w:val="00E021C7"/>
    <w:rsid w:val="00E43710"/>
    <w:rsid w:val="00E43EA2"/>
    <w:rsid w:val="00EC565D"/>
    <w:rsid w:val="00EE0DEA"/>
    <w:rsid w:val="00EF74E1"/>
    <w:rsid w:val="00F104C3"/>
    <w:rsid w:val="00F46E80"/>
    <w:rsid w:val="00F67501"/>
    <w:rsid w:val="00F72A56"/>
    <w:rsid w:val="00FC7FAC"/>
    <w:rsid w:val="00FE6F6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/"/>
  <w:listSeparator w:val="؛"/>
  <w14:docId w14:val="1302B62A"/>
  <w15:chartTrackingRefBased/>
  <w15:docId w15:val="{654C7F2B-3831-4930-A26D-CA51CA5A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Number">
    <w:name w:val="List Number"/>
    <w:basedOn w:val="Normal"/>
    <w:uiPriority w:val="12"/>
    <w:qFormat/>
    <w:rsid w:val="001C138F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E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tf03444177_win32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tf03444177_win32</Template>
  <TotalTime>627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Mohamadali shaker</cp:lastModifiedBy>
  <cp:revision>21</cp:revision>
  <dcterms:created xsi:type="dcterms:W3CDTF">2020-10-10T09:49:00Z</dcterms:created>
  <dcterms:modified xsi:type="dcterms:W3CDTF">2021-04-09T19:04:00Z</dcterms:modified>
  <cp:contentStatus/>
</cp:coreProperties>
</file>